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86" w:rsidRDefault="007B1BBF" w:rsidP="007E5B85">
      <w:pPr>
        <w:pStyle w:val="SushiNormal"/>
        <w:ind w:left="-288"/>
      </w:pPr>
      <w:r w:rsidRPr="005D4F8F">
        <w:rPr>
          <w:rStyle w:val="SushiSectionNumber"/>
        </w:rPr>
        <w:t>1</w:t>
      </w:r>
      <w:r w:rsidR="00CC3184">
        <w:t xml:space="preserve"> </w:t>
      </w:r>
      <w:r w:rsidR="00193EE1">
        <w:t xml:space="preserve">This sushi card explores the Challenge of creating a Tilt game that can be played on a BBC </w:t>
      </w:r>
      <w:proofErr w:type="spellStart"/>
      <w:r w:rsidR="00193EE1">
        <w:t>Microbit</w:t>
      </w:r>
      <w:proofErr w:type="spellEnd"/>
      <w:r w:rsidR="007E5B85">
        <w:t>.</w:t>
      </w:r>
      <w:r w:rsidR="00193EE1">
        <w:t xml:space="preserve"> </w:t>
      </w:r>
    </w:p>
    <w:p w:rsidR="00114986" w:rsidRDefault="00114986" w:rsidP="007E5B85">
      <w:pPr>
        <w:pStyle w:val="SushiNormal"/>
        <w:ind w:left="-288"/>
      </w:pPr>
    </w:p>
    <w:p w:rsidR="00114986" w:rsidRDefault="00114986" w:rsidP="007E5B85">
      <w:pPr>
        <w:pStyle w:val="SushiNormal"/>
        <w:ind w:left="-288"/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7" name="Picture 7" descr="Image result for pictures of bbc micro 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ctures of bbc micro b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EE1" w:rsidRDefault="00193EE1" w:rsidP="007E5B85">
      <w:pPr>
        <w:pStyle w:val="SushiNormal"/>
        <w:ind w:left="-288"/>
      </w:pPr>
      <w:r>
        <w:t xml:space="preserve">The </w:t>
      </w:r>
      <w:proofErr w:type="spellStart"/>
      <w:r w:rsidR="00114986">
        <w:t>Micro</w:t>
      </w:r>
      <w:proofErr w:type="gramStart"/>
      <w:r w:rsidR="00114986">
        <w:t>:bit</w:t>
      </w:r>
      <w:proofErr w:type="spellEnd"/>
      <w:proofErr w:type="gramEnd"/>
      <w:r w:rsidR="00114986">
        <w:t xml:space="preserve"> </w:t>
      </w:r>
      <w:r>
        <w:t xml:space="preserve">has an inbuilt accelerometer which allows us to determine if the board is being tilted about its axis. </w:t>
      </w:r>
    </w:p>
    <w:p w:rsidR="00193EE1" w:rsidRDefault="00193EE1" w:rsidP="007E5B85">
      <w:pPr>
        <w:pStyle w:val="SushiNormal"/>
        <w:ind w:left="-288"/>
      </w:pPr>
      <w:r>
        <w:t>The design of the game should include some or all of these elements</w:t>
      </w:r>
    </w:p>
    <w:p w:rsidR="00193EE1" w:rsidRDefault="00193EE1" w:rsidP="00193EE1">
      <w:pPr>
        <w:pStyle w:val="SushiNormal"/>
        <w:numPr>
          <w:ilvl w:val="0"/>
          <w:numId w:val="2"/>
        </w:numPr>
      </w:pPr>
      <w:r>
        <w:t>Use the LED matrix to simulate rolling a ball across a board</w:t>
      </w:r>
    </w:p>
    <w:p w:rsidR="00193EE1" w:rsidRDefault="00193EE1" w:rsidP="00193EE1">
      <w:pPr>
        <w:pStyle w:val="SushiNormal"/>
        <w:numPr>
          <w:ilvl w:val="0"/>
          <w:numId w:val="2"/>
        </w:numPr>
      </w:pPr>
      <w:r>
        <w:t xml:space="preserve">The ball is represented by one LED on the board </w:t>
      </w:r>
    </w:p>
    <w:p w:rsidR="00193EE1" w:rsidRDefault="00193EE1" w:rsidP="00193EE1">
      <w:pPr>
        <w:pStyle w:val="SushiNormal"/>
        <w:numPr>
          <w:ilvl w:val="0"/>
          <w:numId w:val="2"/>
        </w:numPr>
      </w:pPr>
      <w:r>
        <w:t>The ball starts at the same position each time</w:t>
      </w:r>
    </w:p>
    <w:p w:rsidR="00193EE1" w:rsidRDefault="00193EE1" w:rsidP="00193EE1">
      <w:pPr>
        <w:pStyle w:val="SushiNormal"/>
        <w:numPr>
          <w:ilvl w:val="0"/>
          <w:numId w:val="2"/>
        </w:numPr>
      </w:pPr>
      <w:r>
        <w:t xml:space="preserve">Player </w:t>
      </w:r>
      <w:r>
        <w:t xml:space="preserve">makes his </w:t>
      </w:r>
      <w:r>
        <w:t xml:space="preserve">ball </w:t>
      </w:r>
      <w:r>
        <w:t xml:space="preserve">roll </w:t>
      </w:r>
      <w:r>
        <w:t>by tilting the board</w:t>
      </w:r>
    </w:p>
    <w:p w:rsidR="00193EE1" w:rsidRDefault="00193EE1" w:rsidP="00193EE1">
      <w:pPr>
        <w:pStyle w:val="SushiNormal"/>
        <w:numPr>
          <w:ilvl w:val="0"/>
          <w:numId w:val="2"/>
        </w:numPr>
      </w:pPr>
      <w:r>
        <w:t>On each turn other LED’s will light up and be the target</w:t>
      </w:r>
    </w:p>
    <w:p w:rsidR="00193EE1" w:rsidRDefault="00193EE1" w:rsidP="00193EE1">
      <w:pPr>
        <w:pStyle w:val="SushiNormal"/>
        <w:numPr>
          <w:ilvl w:val="0"/>
          <w:numId w:val="2"/>
        </w:numPr>
      </w:pPr>
      <w:r>
        <w:t>When the ball touches a target the players score is increased</w:t>
      </w:r>
    </w:p>
    <w:p w:rsidR="00193EE1" w:rsidRDefault="00193EE1" w:rsidP="00193EE1">
      <w:pPr>
        <w:pStyle w:val="SushiNormal"/>
        <w:numPr>
          <w:ilvl w:val="0"/>
          <w:numId w:val="2"/>
        </w:numPr>
      </w:pPr>
      <w:r>
        <w:t>When all the targets are touched the game resets to a higher level</w:t>
      </w:r>
    </w:p>
    <w:p w:rsidR="00193EE1" w:rsidRDefault="00193EE1" w:rsidP="00193EE1">
      <w:pPr>
        <w:pStyle w:val="SushiNormal"/>
        <w:numPr>
          <w:ilvl w:val="0"/>
          <w:numId w:val="2"/>
        </w:numPr>
      </w:pPr>
      <w:r>
        <w:t>There is a timer, the time taken to clear all levels will be displayed at the end</w:t>
      </w:r>
    </w:p>
    <w:p w:rsidR="00193EE1" w:rsidRDefault="00193EE1" w:rsidP="00193EE1">
      <w:pPr>
        <w:pStyle w:val="SushiNormal"/>
        <w:numPr>
          <w:ilvl w:val="0"/>
          <w:numId w:val="2"/>
        </w:numPr>
      </w:pPr>
      <w:r>
        <w:t>If the ball rolls off the board it reverts back to the start position</w:t>
      </w:r>
    </w:p>
    <w:p w:rsidR="00114986" w:rsidRDefault="007E5B85" w:rsidP="00193EE1">
      <w:pPr>
        <w:pStyle w:val="SushiNormal"/>
        <w:ind w:left="-284"/>
      </w:pPr>
      <w:proofErr w:type="gramStart"/>
      <w:r>
        <w:rPr>
          <w:rStyle w:val="SushiSectionNumber"/>
        </w:rPr>
        <w:lastRenderedPageBreak/>
        <w:t>2</w:t>
      </w:r>
      <w:r w:rsidR="000E61F7">
        <w:t xml:space="preserve"> </w:t>
      </w:r>
      <w:r w:rsidR="00114986">
        <w:t xml:space="preserve"> You</w:t>
      </w:r>
      <w:proofErr w:type="gramEnd"/>
      <w:r w:rsidR="00114986">
        <w:t xml:space="preserve"> have a choice of Programming Languages to complete the project. You can even try coding the game in Microsoft Block editor, </w:t>
      </w:r>
      <w:proofErr w:type="spellStart"/>
      <w:r w:rsidR="00114986">
        <w:t>MicroPython</w:t>
      </w:r>
      <w:proofErr w:type="spellEnd"/>
      <w:r w:rsidR="00114986">
        <w:t xml:space="preserve"> or JavaScript! Here’s some coding hints to get you started:</w:t>
      </w:r>
    </w:p>
    <w:p w:rsidR="00114986" w:rsidRDefault="00114986" w:rsidP="00193EE1">
      <w:pPr>
        <w:pStyle w:val="SushiNormal"/>
        <w:ind w:left="-284"/>
      </w:pPr>
    </w:p>
    <w:p w:rsidR="00114986" w:rsidRDefault="00114986" w:rsidP="00193EE1">
      <w:pPr>
        <w:pStyle w:val="SushiNormal"/>
        <w:ind w:left="-284"/>
      </w:pPr>
      <w:bookmarkStart w:id="0" w:name="_GoBack"/>
      <w:bookmarkEnd w:id="0"/>
    </w:p>
    <w:p w:rsidR="00114986" w:rsidRDefault="00114986" w:rsidP="00193EE1">
      <w:pPr>
        <w:pStyle w:val="SushiNormal"/>
        <w:ind w:left="-284"/>
      </w:pPr>
    </w:p>
    <w:p w:rsidR="00114986" w:rsidRDefault="00114986" w:rsidP="00193EE1">
      <w:pPr>
        <w:pStyle w:val="SushiNormal"/>
        <w:ind w:left="-284"/>
      </w:pPr>
    </w:p>
    <w:p w:rsidR="00114986" w:rsidRDefault="00114986" w:rsidP="00193EE1">
      <w:pPr>
        <w:pStyle w:val="SushiNormal"/>
        <w:ind w:left="-284"/>
      </w:pPr>
    </w:p>
    <w:p w:rsidR="00114986" w:rsidRDefault="00114986" w:rsidP="00193EE1">
      <w:pPr>
        <w:pStyle w:val="SushiNormal"/>
        <w:ind w:left="-284"/>
      </w:pPr>
    </w:p>
    <w:p w:rsidR="000E61F7" w:rsidRDefault="00114986" w:rsidP="00193EE1">
      <w:pPr>
        <w:pStyle w:val="SushiNormal"/>
        <w:ind w:left="-284"/>
      </w:pPr>
      <w:r>
        <w:t xml:space="preserve"> </w:t>
      </w:r>
    </w:p>
    <w:p w:rsidR="00114986" w:rsidRDefault="00114986" w:rsidP="00193EE1">
      <w:pPr>
        <w:pStyle w:val="SushiNormal"/>
        <w:ind w:left="-284"/>
      </w:pPr>
    </w:p>
    <w:p w:rsidR="00114986" w:rsidRDefault="00114986" w:rsidP="00193EE1">
      <w:pPr>
        <w:pStyle w:val="SushiNormal"/>
        <w:ind w:left="-284"/>
      </w:pPr>
    </w:p>
    <w:sectPr w:rsidR="00114986" w:rsidSect="00C9184F">
      <w:headerReference w:type="default" r:id="rId9"/>
      <w:footerReference w:type="default" r:id="rId10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E50" w:rsidRDefault="00735E50" w:rsidP="007B1BBF">
      <w:pPr>
        <w:spacing w:line="240" w:lineRule="auto"/>
      </w:pPr>
      <w:r>
        <w:separator/>
      </w:r>
    </w:p>
  </w:endnote>
  <w:endnote w:type="continuationSeparator" w:id="0">
    <w:p w:rsidR="00735E50" w:rsidRDefault="00735E50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75689" wp14:editId="177FC141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27B3D4" wp14:editId="002A9081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1CA16B" wp14:editId="446963D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C9E4B1" wp14:editId="2A571DBD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27D2229B" wp14:editId="438652CD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132348AF" wp14:editId="4BA81C9E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E50" w:rsidRDefault="00735E50" w:rsidP="007B1BBF">
      <w:pPr>
        <w:spacing w:line="240" w:lineRule="auto"/>
      </w:pPr>
      <w:r>
        <w:separator/>
      </w:r>
    </w:p>
  </w:footnote>
  <w:footnote w:type="continuationSeparator" w:id="0">
    <w:p w:rsidR="00735E50" w:rsidRDefault="00735E50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63441" wp14:editId="3AFFA1A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A83622" w:rsidRPr="00A8362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A83622" w:rsidRPr="00A8362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5368" w:rsidRDefault="00114986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 xml:space="preserve">BBC </w:t>
                                </w:r>
                                <w:proofErr w:type="spellStart"/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Micro</w:t>
                                </w:r>
                                <w:proofErr w:type="gramStart"/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:bit</w:t>
                                </w:r>
                                <w:proofErr w:type="spellEnd"/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AB63441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A83622" w:rsidRPr="00A8362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A83622" w:rsidRPr="00A8362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B5368" w:rsidRDefault="00114986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 xml:space="preserve">BBC </w:t>
                          </w:r>
                          <w:proofErr w:type="spellStart"/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Micro</w:t>
                          </w:r>
                          <w:proofErr w:type="gramStart"/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:bit</w:t>
                          </w:r>
                          <w:proofErr w:type="spellEnd"/>
                          <w:proofErr w:type="gramEnd"/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6B68F" wp14:editId="58C63E73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F6B68F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56ABF3" wp14:editId="400F71E1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735E50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193EE1">
                                <w:rPr>
                                  <w:rStyle w:val="SushiHeaderTextChar"/>
                                  <w:b w:val="0"/>
                                </w:rPr>
                                <w:t>How to create a Tilt Game</w:t>
                              </w:r>
                            </w:sdtContent>
                          </w:sdt>
                        </w:p>
                        <w:p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6ABF3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:rsidR="00FB5368" w:rsidRPr="005D4F8F" w:rsidRDefault="00735E50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193EE1">
                          <w:rPr>
                            <w:rStyle w:val="SushiHeaderTextChar"/>
                            <w:b w:val="0"/>
                          </w:rPr>
                          <w:t>How to create a Tilt Game</w:t>
                        </w:r>
                      </w:sdtContent>
                    </w:sdt>
                  </w:p>
                  <w:p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D3C1982"/>
    <w:multiLevelType w:val="hybridMultilevel"/>
    <w:tmpl w:val="A076478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4986"/>
    <w:rsid w:val="00117B85"/>
    <w:rsid w:val="00145ABE"/>
    <w:rsid w:val="00146559"/>
    <w:rsid w:val="001570A8"/>
    <w:rsid w:val="001841F6"/>
    <w:rsid w:val="00193EE1"/>
    <w:rsid w:val="001A0953"/>
    <w:rsid w:val="001A25CD"/>
    <w:rsid w:val="001C6D97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1C78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35E50"/>
    <w:rsid w:val="00740FA1"/>
    <w:rsid w:val="00751823"/>
    <w:rsid w:val="0076748B"/>
    <w:rsid w:val="00771C37"/>
    <w:rsid w:val="00774556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83622"/>
    <w:rsid w:val="00A842C8"/>
    <w:rsid w:val="00A92848"/>
    <w:rsid w:val="00AA1AB3"/>
    <w:rsid w:val="00AB7BB1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E11E1-23CB-44A6-9F7A-58E8FFC6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159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BBC Micro:bit</dc:title>
  <dc:subject>How to create a Tilt Game</dc:subject>
  <dc:creator>new</dc:creator>
  <cp:keywords/>
  <cp:lastModifiedBy>Francis Reed</cp:lastModifiedBy>
  <cp:revision>13</cp:revision>
  <cp:lastPrinted>2016-10-18T13:02:00Z</cp:lastPrinted>
  <dcterms:created xsi:type="dcterms:W3CDTF">2015-11-21T21:54:00Z</dcterms:created>
  <dcterms:modified xsi:type="dcterms:W3CDTF">2017-01-11T14:47:00Z</dcterms:modified>
</cp:coreProperties>
</file>